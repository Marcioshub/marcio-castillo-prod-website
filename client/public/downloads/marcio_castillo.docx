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EAC4" w14:textId="168CE137" w:rsidR="00165BAF" w:rsidRPr="00A07D6A" w:rsidRDefault="00AC118F" w:rsidP="00165BAF">
      <w:pPr>
        <w:pStyle w:val="ContactInfo"/>
      </w:pPr>
      <w:r>
        <w:t>Marcio Castillo</w:t>
      </w:r>
    </w:p>
    <w:p w14:paraId="2E0E1F3F" w14:textId="089D45E1" w:rsidR="00165BAF" w:rsidRPr="00DE7766" w:rsidRDefault="00AC118F" w:rsidP="00165BAF">
      <w:pPr>
        <w:pStyle w:val="ContactInfo"/>
      </w:pPr>
      <w:r>
        <w:t>Queens</w:t>
      </w:r>
      <w:r w:rsidR="00165BAF">
        <w:t xml:space="preserve">, </w:t>
      </w:r>
      <w:r>
        <w:t>NY</w:t>
      </w:r>
    </w:p>
    <w:p w14:paraId="6ED176A5" w14:textId="7759D891" w:rsidR="00165BAF" w:rsidRDefault="00AC118F" w:rsidP="00165BAF">
      <w:pPr>
        <w:pStyle w:val="ContactInfo"/>
      </w:pPr>
      <w:r>
        <w:t>347-741-5999</w:t>
      </w:r>
    </w:p>
    <w:p w14:paraId="74C19212" w14:textId="61B709A5" w:rsidR="007001D6" w:rsidRDefault="00A25D2A" w:rsidP="00165BAF">
      <w:pPr>
        <w:pStyle w:val="ContactInfo"/>
      </w:pPr>
      <w:hyperlink r:id="rId7" w:history="1">
        <w:r w:rsidR="002873DF" w:rsidRPr="00390F63">
          <w:rPr>
            <w:rStyle w:val="Hyperlink"/>
          </w:rPr>
          <w:t>Marcio1010@protonmail.com</w:t>
        </w:r>
      </w:hyperlink>
    </w:p>
    <w:p w14:paraId="4FCBBDB8" w14:textId="60882745" w:rsidR="002873DF" w:rsidRDefault="002873DF" w:rsidP="00165BAF">
      <w:pPr>
        <w:pStyle w:val="ContactInfo"/>
      </w:pPr>
      <w:r>
        <w:t>Marciocastillo.com</w:t>
      </w:r>
    </w:p>
    <w:p w14:paraId="410DBFBD" w14:textId="77777777" w:rsidR="00165BAF" w:rsidRDefault="00A25D2A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B89B818861660145A7F4FB0E7A7D8560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50BB6F8D" w14:textId="77777777" w:rsidTr="005C0355">
        <w:tc>
          <w:tcPr>
            <w:tcW w:w="8640" w:type="dxa"/>
          </w:tcPr>
          <w:p w14:paraId="47819199" w14:textId="7D4F656F" w:rsidR="00033380" w:rsidRDefault="00AC118F" w:rsidP="00033380">
            <w:r>
              <w:t>More than 5 years of experience in software development</w:t>
            </w:r>
            <w:r w:rsidR="008F7BC2">
              <w:t>, QA testing,</w:t>
            </w:r>
            <w:r>
              <w:t xml:space="preserve"> </w:t>
            </w:r>
            <w:r w:rsidR="00F94933">
              <w:t xml:space="preserve">hacking, </w:t>
            </w:r>
            <w:r>
              <w:t xml:space="preserve">and programming. </w:t>
            </w:r>
          </w:p>
        </w:tc>
      </w:tr>
    </w:tbl>
    <w:p w14:paraId="41B34D50" w14:textId="77777777" w:rsidR="00033380" w:rsidRPr="00033380" w:rsidRDefault="00A25D2A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4F194055812D28418DC4D3F9E608BA11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16A9CEC8" w14:textId="77777777" w:rsidR="00033380" w:rsidRPr="00116379" w:rsidRDefault="00A25D2A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BD759FFADD59B84DB957BA245776724F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0B6E8489" w14:textId="319F9EC0" w:rsidR="00033380" w:rsidRPr="00116379" w:rsidRDefault="00AC118F" w:rsidP="00033380">
      <w:pPr>
        <w:pStyle w:val="ListParagraph"/>
      </w:pPr>
      <w:r>
        <w:t>Proficient in: React, Nodejs, Express, Python, Bash, HTML, JavaScript, CSS</w:t>
      </w:r>
      <w:r w:rsidR="006E4EE7">
        <w:t>.</w:t>
      </w:r>
    </w:p>
    <w:p w14:paraId="29DF1FE3" w14:textId="65CA4A0E" w:rsidR="00033380" w:rsidRDefault="00AC118F" w:rsidP="00033380">
      <w:pPr>
        <w:pStyle w:val="ListParagraph"/>
      </w:pPr>
      <w:r>
        <w:t>Familiar with: C++, Java, Go, Swift</w:t>
      </w:r>
      <w:r w:rsidR="006E4EE7">
        <w:t>.</w:t>
      </w:r>
    </w:p>
    <w:p w14:paraId="6FD71011" w14:textId="77777777" w:rsidR="00033380" w:rsidRDefault="00A25D2A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1307B8333275EE4888C1D3E33C8AB55F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0638D79A" w14:textId="1C87E928" w:rsidR="006E4EE7" w:rsidRDefault="00AC118F" w:rsidP="006E4EE7">
      <w:pPr>
        <w:pStyle w:val="ListParagraph"/>
      </w:pPr>
      <w:r>
        <w:t>Database: SQL, NoSQL, Firebase</w:t>
      </w:r>
      <w:r w:rsidR="006E4EE7">
        <w:t>.</w:t>
      </w:r>
    </w:p>
    <w:p w14:paraId="45432643" w14:textId="250876DA" w:rsidR="00033380" w:rsidRDefault="00AC118F" w:rsidP="00033380">
      <w:pPr>
        <w:pStyle w:val="ListParagraph"/>
      </w:pPr>
      <w:r>
        <w:t>Platforms: Windows, MacOS, Linux</w:t>
      </w:r>
      <w:r w:rsidR="006E4EE7">
        <w:t>.</w:t>
      </w:r>
    </w:p>
    <w:p w14:paraId="3C1FC37D" w14:textId="77777777" w:rsidR="00033380" w:rsidRDefault="00A25D2A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CC1837566EBDCD408BFC710483BD871E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43C60556" w14:textId="77777777" w:rsidTr="005C0355">
        <w:trPr>
          <w:trHeight w:val="216"/>
        </w:trPr>
        <w:tc>
          <w:tcPr>
            <w:tcW w:w="6427" w:type="dxa"/>
          </w:tcPr>
          <w:p w14:paraId="299B6283" w14:textId="1D92D412" w:rsidR="00300698" w:rsidRPr="00DE7766" w:rsidRDefault="008F7BC2" w:rsidP="007D5AB6">
            <w:pPr>
              <w:pStyle w:val="Heading2"/>
            </w:pPr>
            <w:r>
              <w:t>Full Stack Developer</w:t>
            </w:r>
          </w:p>
        </w:tc>
        <w:tc>
          <w:tcPr>
            <w:tcW w:w="2213" w:type="dxa"/>
          </w:tcPr>
          <w:p w14:paraId="491EF5BC" w14:textId="6D1BEBCF" w:rsidR="00300698" w:rsidRPr="00DE7766" w:rsidRDefault="00E3262C" w:rsidP="007D5AB6">
            <w:pPr>
              <w:pStyle w:val="Dates"/>
            </w:pPr>
            <w:r>
              <w:t>May</w:t>
            </w:r>
            <w:r w:rsidR="00F94933">
              <w:t xml:space="preserve"> 2021 </w:t>
            </w:r>
            <w:r>
              <w:t>–</w:t>
            </w:r>
            <w:r w:rsidR="00F94933">
              <w:t xml:space="preserve"> </w:t>
            </w:r>
            <w:r>
              <w:t>Aug 2021</w:t>
            </w:r>
          </w:p>
        </w:tc>
      </w:tr>
    </w:tbl>
    <w:p w14:paraId="1EC79E7E" w14:textId="1F5EA1C3" w:rsidR="00033380" w:rsidRPr="00D97489" w:rsidRDefault="008F7BC2" w:rsidP="00C82558">
      <w:pPr>
        <w:pStyle w:val="Location"/>
        <w:spacing w:line="360" w:lineRule="auto"/>
      </w:pPr>
      <w:r>
        <w:t>Startup/Boxjudge</w:t>
      </w:r>
    </w:p>
    <w:p w14:paraId="418368DD" w14:textId="1C23791F" w:rsidR="00E3262C" w:rsidRDefault="00E3262C" w:rsidP="00033380">
      <w:pPr>
        <w:pStyle w:val="ListParagraph"/>
      </w:pPr>
      <w:bookmarkStart w:id="0" w:name="OLE_LINK1"/>
      <w:bookmarkStart w:id="1" w:name="OLE_LINK2"/>
      <w:r>
        <w:t>Created the client-side state handler using redux.</w:t>
      </w:r>
    </w:p>
    <w:p w14:paraId="6B1810FA" w14:textId="601C8767" w:rsidR="00033380" w:rsidRPr="0010077D" w:rsidRDefault="00E3262C" w:rsidP="00033380">
      <w:pPr>
        <w:pStyle w:val="ListParagraph"/>
      </w:pPr>
      <w:r>
        <w:t>Modify</w:t>
      </w:r>
      <w:r w:rsidR="00F94933">
        <w:t xml:space="preserve"> the authentication scheme with</w:t>
      </w:r>
      <w:r>
        <w:t xml:space="preserve"> express sessions and mongoDB.</w:t>
      </w:r>
      <w:r w:rsidR="00F94933">
        <w:t xml:space="preserve"> </w:t>
      </w:r>
    </w:p>
    <w:p w14:paraId="1550326C" w14:textId="1B4FD148" w:rsidR="00033380" w:rsidRPr="0010077D" w:rsidRDefault="00F94933" w:rsidP="00033380">
      <w:pPr>
        <w:pStyle w:val="ListParagraph"/>
      </w:pPr>
      <w:r>
        <w:t>Ensuring applications securely interact with multiple APIs and the database.</w:t>
      </w:r>
    </w:p>
    <w:p w14:paraId="40AB066B" w14:textId="166C042D" w:rsidR="00300698" w:rsidRDefault="00F94933" w:rsidP="00300698">
      <w:pPr>
        <w:pStyle w:val="ListParagraph"/>
      </w:pPr>
      <w:r>
        <w:t>Managing the Linux server hosted on Digital Ocean.</w:t>
      </w:r>
    </w:p>
    <w:p w14:paraId="2E391D24" w14:textId="37FA86A7" w:rsidR="00F94933" w:rsidRDefault="00F94933" w:rsidP="00300698">
      <w:pPr>
        <w:pStyle w:val="ListParagraph"/>
      </w:pPr>
      <w:r>
        <w:t>Writing unit tests for both client and server-side code.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86A5A33" w14:textId="77777777" w:rsidTr="005C0355">
        <w:trPr>
          <w:trHeight w:val="216"/>
        </w:trPr>
        <w:tc>
          <w:tcPr>
            <w:tcW w:w="6427" w:type="dxa"/>
          </w:tcPr>
          <w:bookmarkEnd w:id="0"/>
          <w:bookmarkEnd w:id="1"/>
          <w:p w14:paraId="7C21FEA6" w14:textId="0002DB7A" w:rsidR="00300698" w:rsidRPr="00DE7766" w:rsidRDefault="008F7BC2" w:rsidP="00A25C5F">
            <w:pPr>
              <w:pStyle w:val="Heading2"/>
            </w:pPr>
            <w:r>
              <w:t>Quality Assurance Analysts &amp; Web Developer</w:t>
            </w:r>
          </w:p>
        </w:tc>
        <w:tc>
          <w:tcPr>
            <w:tcW w:w="2213" w:type="dxa"/>
          </w:tcPr>
          <w:p w14:paraId="3F3326F5" w14:textId="7C0AE3A5" w:rsidR="00300698" w:rsidRPr="00DE7766" w:rsidRDefault="00E3262C" w:rsidP="00A25C5F">
            <w:pPr>
              <w:pStyle w:val="Dates"/>
            </w:pPr>
            <w:r>
              <w:t>May 2016 – Nov 2020</w:t>
            </w:r>
          </w:p>
        </w:tc>
      </w:tr>
    </w:tbl>
    <w:p w14:paraId="13131E29" w14:textId="12CA6BC2" w:rsidR="00300698" w:rsidRPr="00D97489" w:rsidRDefault="00E3262C" w:rsidP="00C82558">
      <w:pPr>
        <w:pStyle w:val="Location"/>
        <w:spacing w:line="360" w:lineRule="auto"/>
      </w:pPr>
      <w:r>
        <w:t>Southern Telecom</w:t>
      </w:r>
    </w:p>
    <w:p w14:paraId="5F78D73F" w14:textId="226CB164" w:rsidR="00300698" w:rsidRPr="0010077D" w:rsidRDefault="00E3262C" w:rsidP="00300698">
      <w:pPr>
        <w:pStyle w:val="ListParagraph"/>
      </w:pPr>
      <w:r>
        <w:t xml:space="preserve">Created the logging and managing </w:t>
      </w:r>
      <w:r w:rsidR="00AA61F0">
        <w:t>system for parking lot attendance of the company.</w:t>
      </w:r>
    </w:p>
    <w:p w14:paraId="39E66940" w14:textId="43AA9471" w:rsidR="00300698" w:rsidRPr="0010077D" w:rsidRDefault="00AA61F0" w:rsidP="00300698">
      <w:pPr>
        <w:pStyle w:val="ListParagraph"/>
      </w:pPr>
      <w:r>
        <w:t>Managed the development of web applications, mobile apps, and hardware.</w:t>
      </w:r>
    </w:p>
    <w:p w14:paraId="57607C2A" w14:textId="2F533618" w:rsidR="00300698" w:rsidRDefault="00AA61F0" w:rsidP="00300698">
      <w:pPr>
        <w:pStyle w:val="ListParagraph"/>
      </w:pPr>
      <w:r>
        <w:t>Oversaw creation of user guides and manuals for all electronic and software products.</w:t>
      </w:r>
    </w:p>
    <w:p w14:paraId="264EFC1B" w14:textId="5432F19F" w:rsidR="00AA61F0" w:rsidRDefault="00AA61F0" w:rsidP="00300698">
      <w:pPr>
        <w:pStyle w:val="ListParagraph"/>
      </w:pPr>
      <w:r>
        <w:t>Costumer returns dropped significantly during my tenure as the QA Engineer.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5422BBE4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2B882EC7" w14:textId="327D4217" w:rsidR="00300698" w:rsidRPr="00D97489" w:rsidRDefault="00E3262C" w:rsidP="007D5AB6">
            <w:pPr>
              <w:pStyle w:val="Heading2"/>
            </w:pPr>
            <w:r>
              <w:t>IT Technician and System Administrator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27741C4" w14:textId="0A348E9C" w:rsidR="00300698" w:rsidRPr="00D97489" w:rsidRDefault="00E3262C" w:rsidP="006962EF">
            <w:pPr>
              <w:pStyle w:val="Dates"/>
            </w:pPr>
            <w:r>
              <w:t>May 2012 – May 2016</w:t>
            </w:r>
          </w:p>
        </w:tc>
      </w:tr>
    </w:tbl>
    <w:p w14:paraId="538F02CD" w14:textId="7D98F9FB" w:rsidR="00300698" w:rsidRDefault="00E3262C" w:rsidP="00C82558">
      <w:pPr>
        <w:pStyle w:val="Location"/>
        <w:spacing w:line="360" w:lineRule="auto"/>
        <w:rPr>
          <w:i w:val="0"/>
        </w:rPr>
      </w:pPr>
      <w:r>
        <w:t>CUNY IT Specialists Internship Program</w:t>
      </w:r>
    </w:p>
    <w:p w14:paraId="306B5EAC" w14:textId="41047CB7" w:rsidR="00300698" w:rsidRPr="00D4662D" w:rsidRDefault="00AA61F0" w:rsidP="00300698">
      <w:pPr>
        <w:pStyle w:val="ListParagraph"/>
      </w:pPr>
      <w:r>
        <w:t>Provided solutions in networking, maintenance, programming, and computer systems.</w:t>
      </w:r>
    </w:p>
    <w:p w14:paraId="221BAB0D" w14:textId="6EC25B6D" w:rsidR="00300698" w:rsidRDefault="00AA61F0" w:rsidP="00300698">
      <w:pPr>
        <w:pStyle w:val="ListParagraph"/>
      </w:pPr>
      <w:r>
        <w:t>Maintained technology equipment inventory using custom software I wrote.</w:t>
      </w:r>
    </w:p>
    <w:p w14:paraId="313A5391" w14:textId="1E2DB70E" w:rsidR="00AA61F0" w:rsidRDefault="00AA61F0" w:rsidP="00300698">
      <w:pPr>
        <w:pStyle w:val="ListParagraph"/>
      </w:pPr>
      <w:r>
        <w:t>Perform routine troubleshooting of the thin client server.</w:t>
      </w:r>
    </w:p>
    <w:p w14:paraId="5AD4598B" w14:textId="179AD462" w:rsidR="00AA61F0" w:rsidRPr="00D4662D" w:rsidRDefault="00AA61F0" w:rsidP="00300698">
      <w:pPr>
        <w:pStyle w:val="ListParagraph"/>
      </w:pPr>
      <w:r>
        <w:t>Administrated the Google classroom accounts for the entire school.</w:t>
      </w:r>
    </w:p>
    <w:p w14:paraId="1A7DDEE7" w14:textId="05F3F43E" w:rsidR="00300698" w:rsidRDefault="00E974B3" w:rsidP="00300698">
      <w:pPr>
        <w:pStyle w:val="ListParagraph"/>
      </w:pPr>
      <w:r>
        <w:t>Problem solved and repaired hardware issues.</w:t>
      </w:r>
    </w:p>
    <w:p w14:paraId="69DCFAD7" w14:textId="77777777" w:rsidR="00300698" w:rsidRDefault="00A25D2A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B0E1B21594C9BB4CB9E22B84FE07F247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72A6EEF2" w14:textId="77777777" w:rsidTr="005C0355">
        <w:trPr>
          <w:trHeight w:val="216"/>
        </w:trPr>
        <w:tc>
          <w:tcPr>
            <w:tcW w:w="6485" w:type="dxa"/>
          </w:tcPr>
          <w:p w14:paraId="5D8FE96A" w14:textId="11A948EE" w:rsidR="00300698" w:rsidRDefault="00AC118F" w:rsidP="007D5AB6">
            <w:pPr>
              <w:pStyle w:val="Heading2"/>
            </w:pPr>
            <w:r>
              <w:t>Brooklyn College</w:t>
            </w:r>
          </w:p>
          <w:p w14:paraId="74FA6324" w14:textId="779A75F2" w:rsidR="00D3324E" w:rsidRDefault="00AC118F" w:rsidP="00AA1ACB">
            <w:pPr>
              <w:pStyle w:val="Location"/>
            </w:pPr>
            <w:r>
              <w:t>Brooklyn, NY</w:t>
            </w:r>
          </w:p>
          <w:p w14:paraId="44BA61E6" w14:textId="2457AACC" w:rsidR="00AA61F0" w:rsidRPr="00AA1ACB" w:rsidRDefault="00AC118F" w:rsidP="00C82558">
            <w:pPr>
              <w:pStyle w:val="ListParagraph"/>
            </w:pPr>
            <w:r>
              <w:t>B.S. Computer Science</w:t>
            </w:r>
          </w:p>
        </w:tc>
        <w:tc>
          <w:tcPr>
            <w:tcW w:w="2155" w:type="dxa"/>
          </w:tcPr>
          <w:p w14:paraId="3D4A9E47" w14:textId="0A79A071" w:rsidR="00300698" w:rsidRPr="006962EF" w:rsidRDefault="00AC118F" w:rsidP="006962EF">
            <w:pPr>
              <w:pStyle w:val="Dates"/>
            </w:pPr>
            <w:r>
              <w:t>2017</w:t>
            </w:r>
          </w:p>
        </w:tc>
      </w:tr>
    </w:tbl>
    <w:p w14:paraId="09299C00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9550" w14:textId="77777777" w:rsidR="00A25D2A" w:rsidRDefault="00A25D2A" w:rsidP="00580C51">
      <w:pPr>
        <w:spacing w:before="0" w:after="0" w:line="240" w:lineRule="auto"/>
      </w:pPr>
      <w:r>
        <w:separator/>
      </w:r>
    </w:p>
  </w:endnote>
  <w:endnote w:type="continuationSeparator" w:id="0">
    <w:p w14:paraId="120D1AF6" w14:textId="77777777" w:rsidR="00A25D2A" w:rsidRDefault="00A25D2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F5EB" w14:textId="77777777" w:rsidR="00A25D2A" w:rsidRDefault="00A25D2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E6AAB54" w14:textId="77777777" w:rsidR="00A25D2A" w:rsidRDefault="00A25D2A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8F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0F50EA"/>
    <w:rsid w:val="0010077D"/>
    <w:rsid w:val="00116379"/>
    <w:rsid w:val="0013567F"/>
    <w:rsid w:val="00165BAF"/>
    <w:rsid w:val="00177AA8"/>
    <w:rsid w:val="001B4B27"/>
    <w:rsid w:val="0025418C"/>
    <w:rsid w:val="002620E4"/>
    <w:rsid w:val="00264F92"/>
    <w:rsid w:val="002873DF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D6619"/>
    <w:rsid w:val="00557584"/>
    <w:rsid w:val="00580C51"/>
    <w:rsid w:val="005C0355"/>
    <w:rsid w:val="005C5D33"/>
    <w:rsid w:val="006962EF"/>
    <w:rsid w:val="006E2432"/>
    <w:rsid w:val="006E4EE7"/>
    <w:rsid w:val="007001D6"/>
    <w:rsid w:val="00723045"/>
    <w:rsid w:val="007766C0"/>
    <w:rsid w:val="0078743B"/>
    <w:rsid w:val="00790D50"/>
    <w:rsid w:val="007A2F12"/>
    <w:rsid w:val="007C5B9E"/>
    <w:rsid w:val="007D5AB6"/>
    <w:rsid w:val="008639EB"/>
    <w:rsid w:val="00866CF9"/>
    <w:rsid w:val="008B3A9C"/>
    <w:rsid w:val="008E18D5"/>
    <w:rsid w:val="008F7BC2"/>
    <w:rsid w:val="0090731C"/>
    <w:rsid w:val="00907793"/>
    <w:rsid w:val="009077DC"/>
    <w:rsid w:val="00942976"/>
    <w:rsid w:val="009548CA"/>
    <w:rsid w:val="00987217"/>
    <w:rsid w:val="00A07D6A"/>
    <w:rsid w:val="00A25D2A"/>
    <w:rsid w:val="00A84E65"/>
    <w:rsid w:val="00AA1ACB"/>
    <w:rsid w:val="00AA61F0"/>
    <w:rsid w:val="00AC118F"/>
    <w:rsid w:val="00AC26FD"/>
    <w:rsid w:val="00AF0D04"/>
    <w:rsid w:val="00AF1168"/>
    <w:rsid w:val="00B54803"/>
    <w:rsid w:val="00B97A1E"/>
    <w:rsid w:val="00BB2B3D"/>
    <w:rsid w:val="00BC249D"/>
    <w:rsid w:val="00C069B4"/>
    <w:rsid w:val="00C302EE"/>
    <w:rsid w:val="00C55F0B"/>
    <w:rsid w:val="00C57C87"/>
    <w:rsid w:val="00C82558"/>
    <w:rsid w:val="00CD22BE"/>
    <w:rsid w:val="00D3324E"/>
    <w:rsid w:val="00D449BA"/>
    <w:rsid w:val="00D4662D"/>
    <w:rsid w:val="00D720EA"/>
    <w:rsid w:val="00D97489"/>
    <w:rsid w:val="00DE7766"/>
    <w:rsid w:val="00E3262C"/>
    <w:rsid w:val="00E33FCE"/>
    <w:rsid w:val="00E64C2A"/>
    <w:rsid w:val="00E85ACE"/>
    <w:rsid w:val="00E91976"/>
    <w:rsid w:val="00E974B3"/>
    <w:rsid w:val="00F510D1"/>
    <w:rsid w:val="00F9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F0F15"/>
  <w15:docId w15:val="{C2119B4E-505D-D643-9340-B63E56FA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873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cio1010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ency/Library/Containers/com.microsoft.Word/Data/Library/Application%20Support/Microsoft/Office/16.0/DTS/Search/%7bDE73CA0D-74E0-3741-8A6B-D453FFEB44A0%7d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9B818861660145A7F4FB0E7A7D8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C0DBD-081E-F944-BD54-506E6A41F843}"/>
      </w:docPartPr>
      <w:docPartBody>
        <w:p w:rsidR="009D525B" w:rsidRDefault="002A7D45">
          <w:pPr>
            <w:pStyle w:val="B89B818861660145A7F4FB0E7A7D8560"/>
          </w:pPr>
          <w:r>
            <w:t>Summary</w:t>
          </w:r>
        </w:p>
      </w:docPartBody>
    </w:docPart>
    <w:docPart>
      <w:docPartPr>
        <w:name w:val="4F194055812D28418DC4D3F9E608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2AB-9560-6743-AEE6-2139B0CB7760}"/>
      </w:docPartPr>
      <w:docPartBody>
        <w:p w:rsidR="009D525B" w:rsidRDefault="002A7D45">
          <w:pPr>
            <w:pStyle w:val="4F194055812D28418DC4D3F9E608BA11"/>
          </w:pPr>
          <w:r>
            <w:t>Computer skills</w:t>
          </w:r>
        </w:p>
      </w:docPartBody>
    </w:docPart>
    <w:docPart>
      <w:docPartPr>
        <w:name w:val="BD759FFADD59B84DB957BA2457767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51E4A-60BD-4B41-8CD9-E157AD38F1FA}"/>
      </w:docPartPr>
      <w:docPartBody>
        <w:p w:rsidR="009D525B" w:rsidRDefault="002A7D45">
          <w:pPr>
            <w:pStyle w:val="BD759FFADD59B84DB957BA245776724F"/>
          </w:pPr>
          <w:r w:rsidRPr="00116379">
            <w:t>Languages</w:t>
          </w:r>
        </w:p>
      </w:docPartBody>
    </w:docPart>
    <w:docPart>
      <w:docPartPr>
        <w:name w:val="1307B8333275EE4888C1D3E33C8AB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AECAA-2C21-0E4A-89C9-39AE17A889E6}"/>
      </w:docPartPr>
      <w:docPartBody>
        <w:p w:rsidR="009D525B" w:rsidRDefault="002A7D45">
          <w:pPr>
            <w:pStyle w:val="1307B8333275EE4888C1D3E33C8AB55F"/>
          </w:pPr>
          <w:r>
            <w:t>Software</w:t>
          </w:r>
        </w:p>
      </w:docPartBody>
    </w:docPart>
    <w:docPart>
      <w:docPartPr>
        <w:name w:val="CC1837566EBDCD408BFC710483BD8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B672D-1C4A-104A-8A83-1204A26CE116}"/>
      </w:docPartPr>
      <w:docPartBody>
        <w:p w:rsidR="009D525B" w:rsidRDefault="002A7D45">
          <w:pPr>
            <w:pStyle w:val="CC1837566EBDCD408BFC710483BD871E"/>
          </w:pPr>
          <w:r>
            <w:t>Experience</w:t>
          </w:r>
        </w:p>
      </w:docPartBody>
    </w:docPart>
    <w:docPart>
      <w:docPartPr>
        <w:name w:val="B0E1B21594C9BB4CB9E22B84FE07F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8686-7296-974A-ACD8-EA68427D6DCF}"/>
      </w:docPartPr>
      <w:docPartBody>
        <w:p w:rsidR="009D525B" w:rsidRDefault="002A7D45">
          <w:pPr>
            <w:pStyle w:val="B0E1B21594C9BB4CB9E22B84FE07F24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45"/>
    <w:rsid w:val="002A7D45"/>
    <w:rsid w:val="009D525B"/>
    <w:rsid w:val="00CF16FB"/>
    <w:rsid w:val="00D07F4A"/>
    <w:rsid w:val="00D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B818861660145A7F4FB0E7A7D8560">
    <w:name w:val="B89B818861660145A7F4FB0E7A7D8560"/>
  </w:style>
  <w:style w:type="paragraph" w:customStyle="1" w:styleId="4F194055812D28418DC4D3F9E608BA11">
    <w:name w:val="4F194055812D28418DC4D3F9E608BA11"/>
  </w:style>
  <w:style w:type="paragraph" w:customStyle="1" w:styleId="BD759FFADD59B84DB957BA245776724F">
    <w:name w:val="BD759FFADD59B84DB957BA245776724F"/>
  </w:style>
  <w:style w:type="paragraph" w:customStyle="1" w:styleId="1307B8333275EE4888C1D3E33C8AB55F">
    <w:name w:val="1307B8333275EE4888C1D3E33C8AB55F"/>
  </w:style>
  <w:style w:type="paragraph" w:customStyle="1" w:styleId="CC1837566EBDCD408BFC710483BD871E">
    <w:name w:val="CC1837566EBDCD408BFC710483BD871E"/>
  </w:style>
  <w:style w:type="paragraph" w:customStyle="1" w:styleId="B0E1B21594C9BB4CB9E22B84FE07F247">
    <w:name w:val="B0E1B21594C9BB4CB9E22B84FE07F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{DE73CA0D-74E0-3741-8A6B-D453FFEB44A0}tf02806148_win32.dotx</Template>
  <TotalTime>56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Castillo</dc:creator>
  <cp:lastModifiedBy>Marcio Castillo</cp:lastModifiedBy>
  <cp:revision>7</cp:revision>
  <dcterms:created xsi:type="dcterms:W3CDTF">2021-10-08T02:24:00Z</dcterms:created>
  <dcterms:modified xsi:type="dcterms:W3CDTF">2021-10-19T22:26:00Z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